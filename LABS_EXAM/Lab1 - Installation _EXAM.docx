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32D" w:rsidRDefault="0013132D" w:rsidP="0013132D">
      <w:pPr>
        <w:pStyle w:val="Title"/>
      </w:pPr>
      <w:r>
        <w:t>Linux - Lab #1</w:t>
      </w:r>
    </w:p>
    <w:p w:rsidR="00B83BDF" w:rsidRDefault="0013132D" w:rsidP="0013132D">
      <w:pPr>
        <w:pStyle w:val="Title"/>
      </w:pPr>
      <w:r>
        <w:t>Installing Linux</w:t>
      </w:r>
    </w:p>
    <w:p w:rsidR="0013132D" w:rsidRDefault="0013132D" w:rsidP="0013132D"/>
    <w:p w:rsidR="0013132D" w:rsidRDefault="0013132D" w:rsidP="0013132D">
      <w:pPr>
        <w:pStyle w:val="Heading1"/>
      </w:pPr>
      <w:r w:rsidRPr="00C06532">
        <w:t>Task</w:t>
      </w:r>
      <w:r>
        <w:t xml:space="preserve"> #1</w:t>
      </w:r>
      <w:r>
        <w:tab/>
        <w:t>Install Linux</w:t>
      </w:r>
    </w:p>
    <w:p w:rsidR="0013132D" w:rsidRDefault="0013132D" w:rsidP="0013132D">
      <w:pPr>
        <w:pStyle w:val="NoSpacing"/>
      </w:pPr>
    </w:p>
    <w:p w:rsidR="0013132D" w:rsidRPr="0013132D" w:rsidRDefault="0013132D" w:rsidP="0013132D">
      <w:pPr>
        <w:pStyle w:val="NoSpacing"/>
      </w:pPr>
      <w:r w:rsidRPr="0013132D">
        <w:t>Install CentOS 7 64 bit with the following VM configuration:</w:t>
      </w:r>
    </w:p>
    <w:p w:rsidR="0013132D" w:rsidRPr="0013132D" w:rsidRDefault="0013132D" w:rsidP="0013132D">
      <w:pPr>
        <w:pStyle w:val="NoSpacing"/>
        <w:numPr>
          <w:ilvl w:val="0"/>
          <w:numId w:val="2"/>
        </w:numPr>
      </w:pPr>
      <w:r w:rsidRPr="0013132D">
        <w:t xml:space="preserve">Name – </w:t>
      </w:r>
      <w:proofErr w:type="spellStart"/>
      <w:r w:rsidRPr="0013132D">
        <w:t>LinuxInstall</w:t>
      </w:r>
      <w:proofErr w:type="spellEnd"/>
    </w:p>
    <w:p w:rsidR="0013132D" w:rsidRPr="0013132D" w:rsidRDefault="0013132D" w:rsidP="0013132D">
      <w:pPr>
        <w:pStyle w:val="NoSpacing"/>
        <w:numPr>
          <w:ilvl w:val="0"/>
          <w:numId w:val="2"/>
        </w:numPr>
      </w:pPr>
      <w:r w:rsidRPr="0013132D">
        <w:t>Install packages for “Server with GUI”</w:t>
      </w:r>
    </w:p>
    <w:p w:rsidR="0013132D" w:rsidRPr="0013132D" w:rsidRDefault="0013132D" w:rsidP="0013132D">
      <w:pPr>
        <w:pStyle w:val="NoSpacing"/>
        <w:numPr>
          <w:ilvl w:val="0"/>
          <w:numId w:val="2"/>
        </w:numPr>
      </w:pPr>
      <w:r w:rsidRPr="0013132D">
        <w:t>1 CPU (2 cores)</w:t>
      </w:r>
    </w:p>
    <w:p w:rsidR="0013132D" w:rsidRPr="0013132D" w:rsidRDefault="0013132D" w:rsidP="0013132D">
      <w:pPr>
        <w:pStyle w:val="NoSpacing"/>
        <w:numPr>
          <w:ilvl w:val="0"/>
          <w:numId w:val="2"/>
        </w:numPr>
      </w:pPr>
      <w:r w:rsidRPr="0013132D">
        <w:t>4 GB of RAM</w:t>
      </w:r>
    </w:p>
    <w:p w:rsidR="0013132D" w:rsidRPr="0013132D" w:rsidRDefault="0013132D" w:rsidP="0013132D">
      <w:pPr>
        <w:pStyle w:val="NoSpacing"/>
        <w:numPr>
          <w:ilvl w:val="0"/>
          <w:numId w:val="2"/>
        </w:numPr>
      </w:pPr>
      <w:r w:rsidRPr="0013132D">
        <w:t>30 GB SCSI HD</w:t>
      </w:r>
    </w:p>
    <w:p w:rsidR="0013132D" w:rsidRPr="0013132D" w:rsidRDefault="0013132D" w:rsidP="0013132D">
      <w:pPr>
        <w:pStyle w:val="NoSpacing"/>
        <w:numPr>
          <w:ilvl w:val="0"/>
          <w:numId w:val="2"/>
        </w:numPr>
      </w:pPr>
      <w:r w:rsidRPr="0013132D">
        <w:t>1 NIC (automatic) – bridged network</w:t>
      </w:r>
    </w:p>
    <w:p w:rsidR="0013132D" w:rsidRPr="0013132D" w:rsidRDefault="0013132D" w:rsidP="0013132D">
      <w:pPr>
        <w:pStyle w:val="NoSpacing"/>
        <w:numPr>
          <w:ilvl w:val="0"/>
          <w:numId w:val="2"/>
        </w:numPr>
      </w:pPr>
      <w:r w:rsidRPr="0013132D">
        <w:t>root password is P@ssw0rd</w:t>
      </w:r>
    </w:p>
    <w:p w:rsidR="0013132D" w:rsidRDefault="0013132D" w:rsidP="0013132D">
      <w:pPr>
        <w:pStyle w:val="NoSpacing"/>
        <w:numPr>
          <w:ilvl w:val="0"/>
          <w:numId w:val="2"/>
        </w:numPr>
      </w:pPr>
      <w:r w:rsidRPr="0013132D">
        <w:t>user account: student; password is P@ssw0rd – MAKE ADMIN DURING INSTALL</w:t>
      </w:r>
    </w:p>
    <w:p w:rsidR="0013132D" w:rsidRDefault="0013132D" w:rsidP="0013132D">
      <w:pPr>
        <w:pStyle w:val="NoSpacing"/>
      </w:pPr>
    </w:p>
    <w:p w:rsidR="0013132D" w:rsidRPr="0013132D" w:rsidRDefault="0013132D" w:rsidP="0013132D">
      <w:pPr>
        <w:pStyle w:val="NoSpacing"/>
      </w:pPr>
      <w:r>
        <w:t>Partition Table: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21"/>
        <w:gridCol w:w="3522"/>
        <w:gridCol w:w="4013"/>
      </w:tblGrid>
      <w:tr w:rsidR="0013132D" w:rsidRPr="00143E2B" w:rsidTr="00CB2262">
        <w:tc>
          <w:tcPr>
            <w:tcW w:w="1321" w:type="dxa"/>
            <w:shd w:val="clear" w:color="auto" w:fill="auto"/>
          </w:tcPr>
          <w:p w:rsidR="0013132D" w:rsidRPr="0013132D" w:rsidRDefault="0013132D" w:rsidP="0013132D">
            <w:pPr>
              <w:rPr>
                <w:b/>
              </w:rPr>
            </w:pPr>
            <w:r w:rsidRPr="0013132D">
              <w:rPr>
                <w:b/>
              </w:rPr>
              <w:t>/boot</w:t>
            </w:r>
          </w:p>
        </w:tc>
        <w:tc>
          <w:tcPr>
            <w:tcW w:w="3522" w:type="dxa"/>
            <w:shd w:val="clear" w:color="auto" w:fill="auto"/>
          </w:tcPr>
          <w:p w:rsidR="0013132D" w:rsidRPr="0013132D" w:rsidRDefault="0013132D" w:rsidP="0013132D">
            <w:pPr>
              <w:rPr>
                <w:b/>
              </w:rPr>
            </w:pPr>
            <w:r w:rsidRPr="0013132D">
              <w:rPr>
                <w:b/>
              </w:rPr>
              <w:t xml:space="preserve">1000 </w:t>
            </w:r>
            <w:proofErr w:type="spellStart"/>
            <w:r w:rsidRPr="0013132D">
              <w:rPr>
                <w:b/>
              </w:rPr>
              <w:t>MiB</w:t>
            </w:r>
            <w:proofErr w:type="spellEnd"/>
          </w:p>
        </w:tc>
        <w:tc>
          <w:tcPr>
            <w:tcW w:w="4013" w:type="dxa"/>
            <w:shd w:val="clear" w:color="auto" w:fill="auto"/>
          </w:tcPr>
          <w:p w:rsidR="0013132D" w:rsidRPr="0013132D" w:rsidRDefault="0013132D" w:rsidP="0013132D">
            <w:pPr>
              <w:rPr>
                <w:b/>
              </w:rPr>
            </w:pPr>
            <w:proofErr w:type="spellStart"/>
            <w:r w:rsidRPr="0013132D">
              <w:rPr>
                <w:b/>
              </w:rPr>
              <w:t>xfs</w:t>
            </w:r>
            <w:proofErr w:type="spellEnd"/>
          </w:p>
        </w:tc>
      </w:tr>
      <w:tr w:rsidR="0013132D" w:rsidRPr="00143E2B" w:rsidTr="00CB2262">
        <w:tc>
          <w:tcPr>
            <w:tcW w:w="1321" w:type="dxa"/>
            <w:shd w:val="clear" w:color="auto" w:fill="auto"/>
          </w:tcPr>
          <w:p w:rsidR="0013132D" w:rsidRPr="0013132D" w:rsidRDefault="0013132D" w:rsidP="0013132D">
            <w:pPr>
              <w:rPr>
                <w:b/>
              </w:rPr>
            </w:pPr>
            <w:r w:rsidRPr="0013132D">
              <w:rPr>
                <w:b/>
              </w:rPr>
              <w:t>/opt</w:t>
            </w:r>
          </w:p>
        </w:tc>
        <w:tc>
          <w:tcPr>
            <w:tcW w:w="3522" w:type="dxa"/>
            <w:shd w:val="clear" w:color="auto" w:fill="auto"/>
          </w:tcPr>
          <w:p w:rsidR="0013132D" w:rsidRPr="0013132D" w:rsidRDefault="0013132D" w:rsidP="0013132D">
            <w:pPr>
              <w:rPr>
                <w:b/>
              </w:rPr>
            </w:pPr>
            <w:r w:rsidRPr="0013132D">
              <w:rPr>
                <w:b/>
              </w:rPr>
              <w:t xml:space="preserve">5000 </w:t>
            </w:r>
            <w:proofErr w:type="spellStart"/>
            <w:r w:rsidRPr="0013132D">
              <w:rPr>
                <w:b/>
              </w:rPr>
              <w:t>MiB</w:t>
            </w:r>
            <w:proofErr w:type="spellEnd"/>
          </w:p>
        </w:tc>
        <w:tc>
          <w:tcPr>
            <w:tcW w:w="4013" w:type="dxa"/>
            <w:shd w:val="clear" w:color="auto" w:fill="auto"/>
          </w:tcPr>
          <w:p w:rsidR="0013132D" w:rsidRPr="0013132D" w:rsidRDefault="0013132D" w:rsidP="0013132D">
            <w:pPr>
              <w:rPr>
                <w:b/>
              </w:rPr>
            </w:pPr>
            <w:proofErr w:type="spellStart"/>
            <w:r w:rsidRPr="0013132D">
              <w:rPr>
                <w:b/>
              </w:rPr>
              <w:t>xfs</w:t>
            </w:r>
            <w:proofErr w:type="spellEnd"/>
          </w:p>
        </w:tc>
      </w:tr>
      <w:tr w:rsidR="0013132D" w:rsidRPr="00143E2B" w:rsidTr="00CB2262">
        <w:tc>
          <w:tcPr>
            <w:tcW w:w="1321" w:type="dxa"/>
            <w:shd w:val="clear" w:color="auto" w:fill="auto"/>
          </w:tcPr>
          <w:p w:rsidR="0013132D" w:rsidRPr="0013132D" w:rsidRDefault="0013132D" w:rsidP="0013132D">
            <w:pPr>
              <w:rPr>
                <w:b/>
              </w:rPr>
            </w:pPr>
            <w:r w:rsidRPr="0013132D">
              <w:rPr>
                <w:b/>
              </w:rPr>
              <w:t>/home</w:t>
            </w:r>
          </w:p>
        </w:tc>
        <w:tc>
          <w:tcPr>
            <w:tcW w:w="3522" w:type="dxa"/>
            <w:shd w:val="clear" w:color="auto" w:fill="auto"/>
          </w:tcPr>
          <w:p w:rsidR="0013132D" w:rsidRPr="0013132D" w:rsidRDefault="0013132D" w:rsidP="0013132D">
            <w:pPr>
              <w:rPr>
                <w:b/>
              </w:rPr>
            </w:pPr>
            <w:r w:rsidRPr="0013132D">
              <w:rPr>
                <w:b/>
              </w:rPr>
              <w:t xml:space="preserve">11000 </w:t>
            </w:r>
            <w:proofErr w:type="spellStart"/>
            <w:r w:rsidRPr="0013132D">
              <w:rPr>
                <w:b/>
              </w:rPr>
              <w:t>MiB</w:t>
            </w:r>
            <w:proofErr w:type="spellEnd"/>
          </w:p>
        </w:tc>
        <w:tc>
          <w:tcPr>
            <w:tcW w:w="4013" w:type="dxa"/>
            <w:shd w:val="clear" w:color="auto" w:fill="auto"/>
          </w:tcPr>
          <w:p w:rsidR="0013132D" w:rsidRPr="0013132D" w:rsidRDefault="0013132D" w:rsidP="0013132D">
            <w:pPr>
              <w:rPr>
                <w:b/>
              </w:rPr>
            </w:pPr>
            <w:r w:rsidRPr="0013132D">
              <w:rPr>
                <w:b/>
              </w:rPr>
              <w:t>ext4</w:t>
            </w:r>
          </w:p>
        </w:tc>
      </w:tr>
      <w:tr w:rsidR="0013132D" w:rsidRPr="00143E2B" w:rsidTr="00CB2262">
        <w:tc>
          <w:tcPr>
            <w:tcW w:w="1321" w:type="dxa"/>
            <w:shd w:val="clear" w:color="auto" w:fill="auto"/>
          </w:tcPr>
          <w:p w:rsidR="0013132D" w:rsidRPr="0013132D" w:rsidRDefault="0013132D" w:rsidP="0013132D">
            <w:pPr>
              <w:rPr>
                <w:b/>
              </w:rPr>
            </w:pPr>
            <w:r w:rsidRPr="0013132D">
              <w:rPr>
                <w:b/>
              </w:rPr>
              <w:t>/</w:t>
            </w:r>
          </w:p>
        </w:tc>
        <w:tc>
          <w:tcPr>
            <w:tcW w:w="3522" w:type="dxa"/>
            <w:shd w:val="clear" w:color="auto" w:fill="auto"/>
          </w:tcPr>
          <w:p w:rsidR="0013132D" w:rsidRPr="0013132D" w:rsidRDefault="0013132D" w:rsidP="0013132D">
            <w:pPr>
              <w:rPr>
                <w:b/>
              </w:rPr>
            </w:pPr>
            <w:r w:rsidRPr="0013132D">
              <w:rPr>
                <w:b/>
              </w:rPr>
              <w:t xml:space="preserve">10000 </w:t>
            </w:r>
            <w:proofErr w:type="spellStart"/>
            <w:r w:rsidRPr="0013132D">
              <w:rPr>
                <w:b/>
              </w:rPr>
              <w:t>MiB</w:t>
            </w:r>
            <w:proofErr w:type="spellEnd"/>
          </w:p>
        </w:tc>
        <w:tc>
          <w:tcPr>
            <w:tcW w:w="4013" w:type="dxa"/>
            <w:shd w:val="clear" w:color="auto" w:fill="auto"/>
          </w:tcPr>
          <w:p w:rsidR="0013132D" w:rsidRPr="0013132D" w:rsidRDefault="0013132D" w:rsidP="0013132D">
            <w:pPr>
              <w:rPr>
                <w:b/>
              </w:rPr>
            </w:pPr>
            <w:proofErr w:type="spellStart"/>
            <w:r w:rsidRPr="0013132D">
              <w:rPr>
                <w:b/>
              </w:rPr>
              <w:t>xfs</w:t>
            </w:r>
            <w:proofErr w:type="spellEnd"/>
          </w:p>
        </w:tc>
      </w:tr>
      <w:tr w:rsidR="0013132D" w:rsidRPr="00143E2B" w:rsidTr="00CB2262">
        <w:tc>
          <w:tcPr>
            <w:tcW w:w="1321" w:type="dxa"/>
            <w:shd w:val="clear" w:color="auto" w:fill="auto"/>
          </w:tcPr>
          <w:p w:rsidR="0013132D" w:rsidRPr="0013132D" w:rsidRDefault="0013132D" w:rsidP="0013132D">
            <w:pPr>
              <w:rPr>
                <w:b/>
              </w:rPr>
            </w:pPr>
            <w:r w:rsidRPr="0013132D">
              <w:rPr>
                <w:b/>
              </w:rPr>
              <w:t>swap</w:t>
            </w:r>
          </w:p>
        </w:tc>
        <w:tc>
          <w:tcPr>
            <w:tcW w:w="3522" w:type="dxa"/>
            <w:shd w:val="clear" w:color="auto" w:fill="auto"/>
          </w:tcPr>
          <w:p w:rsidR="0013132D" w:rsidRPr="0013132D" w:rsidRDefault="0013132D" w:rsidP="0013132D">
            <w:pPr>
              <w:rPr>
                <w:b/>
              </w:rPr>
            </w:pPr>
            <w:r w:rsidRPr="0013132D">
              <w:rPr>
                <w:b/>
              </w:rPr>
              <w:t xml:space="preserve">2000 </w:t>
            </w:r>
            <w:proofErr w:type="spellStart"/>
            <w:r w:rsidRPr="0013132D">
              <w:rPr>
                <w:b/>
              </w:rPr>
              <w:t>MiB</w:t>
            </w:r>
            <w:proofErr w:type="spellEnd"/>
          </w:p>
        </w:tc>
        <w:tc>
          <w:tcPr>
            <w:tcW w:w="4013" w:type="dxa"/>
            <w:shd w:val="clear" w:color="auto" w:fill="auto"/>
          </w:tcPr>
          <w:p w:rsidR="0013132D" w:rsidRPr="0013132D" w:rsidRDefault="0013132D" w:rsidP="0013132D">
            <w:pPr>
              <w:rPr>
                <w:b/>
              </w:rPr>
            </w:pPr>
            <w:r w:rsidRPr="0013132D">
              <w:rPr>
                <w:b/>
              </w:rPr>
              <w:t>swap</w:t>
            </w:r>
          </w:p>
        </w:tc>
      </w:tr>
    </w:tbl>
    <w:p w:rsidR="0013132D" w:rsidRDefault="0013132D" w:rsidP="0013132D">
      <w:pPr>
        <w:rPr>
          <w:rFonts w:ascii="Arial" w:hAnsi="Arial"/>
          <w:b/>
          <w:u w:val="single"/>
        </w:rPr>
      </w:pPr>
    </w:p>
    <w:p w:rsidR="0013132D" w:rsidRDefault="0013132D" w:rsidP="0013132D">
      <w:pPr>
        <w:rPr>
          <w:rFonts w:ascii="Arial" w:hAnsi="Arial"/>
          <w:b/>
          <w:u w:val="single"/>
        </w:rPr>
      </w:pPr>
    </w:p>
    <w:p w:rsidR="0013132D" w:rsidRDefault="0013132D" w:rsidP="0013132D">
      <w:pPr>
        <w:pStyle w:val="Heading1"/>
      </w:pPr>
      <w:r>
        <w:t>Task #2</w:t>
      </w:r>
      <w:r>
        <w:tab/>
        <w:t>Update the kernel</w:t>
      </w:r>
    </w:p>
    <w:p w:rsidR="0013132D" w:rsidRDefault="0013132D" w:rsidP="0013132D">
      <w:pPr>
        <w:pStyle w:val="NoSpacing"/>
      </w:pPr>
    </w:p>
    <w:p w:rsidR="0013132D" w:rsidRDefault="0013132D" w:rsidP="0013132D">
      <w:pPr>
        <w:pStyle w:val="NoSpacing"/>
      </w:pPr>
      <w:r>
        <w:t>Update to the latest kernel.</w:t>
      </w:r>
    </w:p>
    <w:p w:rsidR="0013132D" w:rsidRPr="0013132D" w:rsidRDefault="0013132D" w:rsidP="0013132D">
      <w:bookmarkStart w:id="0" w:name="_GoBack"/>
      <w:bookmarkEnd w:id="0"/>
    </w:p>
    <w:sectPr w:rsidR="0013132D" w:rsidRPr="0013132D" w:rsidSect="008F30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35CE" w:rsidRDefault="001035CE" w:rsidP="001035CE">
      <w:pPr>
        <w:spacing w:after="0" w:line="240" w:lineRule="auto"/>
      </w:pPr>
      <w:r>
        <w:separator/>
      </w:r>
    </w:p>
  </w:endnote>
  <w:endnote w:type="continuationSeparator" w:id="0">
    <w:p w:rsidR="001035CE" w:rsidRDefault="001035CE" w:rsidP="00103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5CE" w:rsidRDefault="001035C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5CE" w:rsidRDefault="001035C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5CE" w:rsidRDefault="001035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35CE" w:rsidRDefault="001035CE" w:rsidP="001035CE">
      <w:pPr>
        <w:spacing w:after="0" w:line="240" w:lineRule="auto"/>
      </w:pPr>
      <w:r>
        <w:separator/>
      </w:r>
    </w:p>
  </w:footnote>
  <w:footnote w:type="continuationSeparator" w:id="0">
    <w:p w:rsidR="001035CE" w:rsidRDefault="001035CE" w:rsidP="00103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5CE" w:rsidRDefault="0013132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317963" o:spid="_x0000_s2053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Portrait Top Right Colour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5CE" w:rsidRDefault="0013132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317964" o:spid="_x0000_s2054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Portrait Top Right Colour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5CE" w:rsidRDefault="0013132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317962" o:spid="_x0000_s2052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Portrait Top Right Colour-0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93F2C"/>
    <w:multiLevelType w:val="hybridMultilevel"/>
    <w:tmpl w:val="66ECF7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97196"/>
    <w:multiLevelType w:val="hybridMultilevel"/>
    <w:tmpl w:val="D06C3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5FC"/>
    <w:rsid w:val="001035CE"/>
    <w:rsid w:val="0013132D"/>
    <w:rsid w:val="008F30DD"/>
    <w:rsid w:val="00B83BDF"/>
    <w:rsid w:val="00F6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CD90C593-3ED4-4BEE-9CC9-29D8E0C4C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3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3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5CE"/>
  </w:style>
  <w:style w:type="paragraph" w:styleId="Footer">
    <w:name w:val="footer"/>
    <w:basedOn w:val="Normal"/>
    <w:link w:val="FooterChar"/>
    <w:uiPriority w:val="99"/>
    <w:unhideWhenUsed/>
    <w:rsid w:val="00103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5CE"/>
  </w:style>
  <w:style w:type="paragraph" w:styleId="Title">
    <w:name w:val="Title"/>
    <w:basedOn w:val="Normal"/>
    <w:next w:val="Normal"/>
    <w:link w:val="TitleChar"/>
    <w:uiPriority w:val="10"/>
    <w:qFormat/>
    <w:rsid w:val="001313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13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1313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Portrait_Top_Right_Colour</Template>
  <TotalTime>1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Jay Johnstone</cp:lastModifiedBy>
  <cp:revision>2</cp:revision>
  <dcterms:created xsi:type="dcterms:W3CDTF">2017-10-30T16:36:00Z</dcterms:created>
  <dcterms:modified xsi:type="dcterms:W3CDTF">2017-10-30T16:36:00Z</dcterms:modified>
</cp:coreProperties>
</file>